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4B" w:rsidRDefault="00131F31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2128" behindDoc="0" locked="0" layoutInCell="1" allowOverlap="1">
                <wp:simplePos x="0" y="0"/>
                <wp:positionH relativeFrom="column">
                  <wp:posOffset>-37214</wp:posOffset>
                </wp:positionH>
                <wp:positionV relativeFrom="page">
                  <wp:posOffset>1998921</wp:posOffset>
                </wp:positionV>
                <wp:extent cx="1828800" cy="3774558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774558"/>
                        </a:xfrm>
                        <a:prstGeom prst="rect">
                          <a:avLst/>
                        </a:prstGeom>
                        <a:solidFill>
                          <a:srgbClr val="A4948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743D4" id="Rectangle 3" o:spid="_x0000_s1026" style="position:absolute;margin-left:-2.95pt;margin-top:157.4pt;width:2in;height:297.2pt;z-index:2516321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" fillcolor="#a49481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2304" behindDoc="0" locked="0" layoutInCell="1" allowOverlap="1">
                <wp:simplePos x="0" y="0"/>
                <wp:positionH relativeFrom="column">
                  <wp:posOffset>303028</wp:posOffset>
                </wp:positionH>
                <wp:positionV relativeFrom="page">
                  <wp:posOffset>2062715</wp:posOffset>
                </wp:positionV>
                <wp:extent cx="1433195" cy="3565127"/>
                <wp:effectExtent l="0" t="0" r="0" b="0"/>
                <wp:wrapNone/>
                <wp:docPr id="164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3565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Default="00131F31" w:rsidP="00007736">
                            <w:pPr>
                              <w:widowControl w:val="0"/>
                              <w:spacing w:line="320" w:lineRule="exact"/>
                              <w:rPr>
                                <w:color w:val="FFFFF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In October 1990, Maseno Government Training Institute was merged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Siriba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Teacher’s Training College to form Maseno University College as a constituent college of </w:t>
                            </w:r>
                            <w:proofErr w:type="spellStart"/>
                            <w:r>
                              <w:fldChar w:fldCharType="begin"/>
                            </w:r>
                            <w:r>
                              <w:instrText xml:space="preserve"> HYPERLINK "https://en.wikipedia.org/wiki/Moi_University" \o "Moi University"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hd w:val="clear" w:color="auto" w:fill="FFFFFF"/>
                              </w:rPr>
                              <w:t>Moi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Arial" w:hAnsi="Arial" w:cs="Arial"/>
                                <w:shd w:val="clear" w:color="auto" w:fill="FFFFFF"/>
                              </w:rPr>
                              <w:t xml:space="preserve"> University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. It became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full fledged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university 11 years later in 2001. It is an accredited university, enacted by an Act of Parliament in 1991.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7" o:spid="_x0000_s1026" type="#_x0000_t202" style="position:absolute;margin-left:23.85pt;margin-top:162.4pt;width:112.85pt;height:280.7pt;z-index:251682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007736" w:rsidRDefault="00131F31" w:rsidP="00007736">
                      <w:pPr>
                        <w:widowControl w:val="0"/>
                        <w:spacing w:line="320" w:lineRule="exact"/>
                        <w:rPr>
                          <w:color w:val="FFFFFE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In October 1990, Maseno Government Training Institute was merged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Siriba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Teacher’s Training College to form Maseno University College as a constituent college of </w:t>
                      </w:r>
                      <w:proofErr w:type="spellStart"/>
                      <w:r>
                        <w:fldChar w:fldCharType="begin"/>
                      </w:r>
                      <w:r>
                        <w:instrText xml:space="preserve"> HYPERLINK "https://en.wikipedia.org/wiki/Moi_University" \o "Moi University" </w:instrText>
                      </w:r>
                      <w:r>
                        <w:fldChar w:fldCharType="separate"/>
                      </w:r>
                      <w:r>
                        <w:rPr>
                          <w:rStyle w:val="Hyperlink"/>
                          <w:rFonts w:ascii="Arial" w:hAnsi="Arial" w:cs="Arial"/>
                          <w:shd w:val="clear" w:color="auto" w:fill="FFFFFF"/>
                        </w:rPr>
                        <w:t>Moi</w:t>
                      </w:r>
                      <w:proofErr w:type="spellEnd"/>
                      <w:r>
                        <w:rPr>
                          <w:rStyle w:val="Hyperlink"/>
                          <w:rFonts w:ascii="Arial" w:hAnsi="Arial" w:cs="Arial"/>
                          <w:shd w:val="clear" w:color="auto" w:fill="FFFFFF"/>
                        </w:rPr>
                        <w:t xml:space="preserve"> University</w:t>
                      </w:r>
                      <w:r>
                        <w:fldChar w:fldCharType="end"/>
                      </w:r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. It became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full fledged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university 11 years later in 2001. It is an accredited university, enacted by an Act of Parliament in 1991.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A375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3152" behindDoc="0" locked="0" layoutInCell="1" allowOverlap="1">
                <wp:simplePos x="0" y="0"/>
                <wp:positionH relativeFrom="column">
                  <wp:posOffset>6259298</wp:posOffset>
                </wp:positionH>
                <wp:positionV relativeFrom="page">
                  <wp:posOffset>582849</wp:posOffset>
                </wp:positionV>
                <wp:extent cx="1055281" cy="754380"/>
                <wp:effectExtent l="0" t="0" r="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5281" cy="7543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94E41"/>
                            </a:gs>
                            <a:gs pos="100000">
                              <a:srgbClr val="8F2E28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DA89E" id="Rectangle 4" o:spid="_x0000_s1026" style="position:absolute;margin-left:492.85pt;margin-top:45.9pt;width:83.1pt;height:59.4pt;z-index:251633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" fillcolor="#e94e41" stroked="f" strokecolor="#212120" insetpen="t">
                <v:fill color2="#8f2e28" rotate="t" angle="90" focus="100%" type="gradient"/>
                <v:shadow color="#dcd6d4"/>
                <v:textbox inset="2.88pt,2.88pt,2.88pt,2.88pt"/>
                <w10:wrap anchory="page"/>
              </v:rect>
            </w:pict>
          </mc:Fallback>
        </mc:AlternateContent>
      </w:r>
      <w:r w:rsidR="00BA375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5200" behindDoc="0" locked="0" layoutInCell="1" allowOverlap="1">
                <wp:simplePos x="0" y="0"/>
                <wp:positionH relativeFrom="column">
                  <wp:posOffset>6276251</wp:posOffset>
                </wp:positionH>
                <wp:positionV relativeFrom="page">
                  <wp:posOffset>520759</wp:posOffset>
                </wp:positionV>
                <wp:extent cx="1046480" cy="818707"/>
                <wp:effectExtent l="0" t="0" r="1270" b="63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818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Default="008D4A8E" w:rsidP="008D4A8E">
                            <w:pPr>
                              <w:widowControl w:val="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8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80"/>
                                <w:sz w:val="50"/>
                                <w:szCs w:val="50"/>
                              </w:rPr>
                              <w:t>Feel at Home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94.2pt;margin-top:41pt;width:82.4pt;height:64.45pt;z-index:2516352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007736" w:rsidRDefault="008D4A8E" w:rsidP="008D4A8E">
                      <w:pPr>
                        <w:widowControl w:val="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E"/>
                          <w:w w:val="80"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w w:val="80"/>
                          <w:sz w:val="50"/>
                          <w:szCs w:val="50"/>
                        </w:rPr>
                        <w:t>Feel at Home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A375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0256" behindDoc="0" locked="0" layoutInCell="1" allowOverlap="1">
                <wp:simplePos x="0" y="0"/>
                <wp:positionH relativeFrom="column">
                  <wp:posOffset>3769241</wp:posOffset>
                </wp:positionH>
                <wp:positionV relativeFrom="page">
                  <wp:posOffset>8102009</wp:posOffset>
                </wp:positionV>
                <wp:extent cx="3646967" cy="1424763"/>
                <wp:effectExtent l="0" t="0" r="0" b="4445"/>
                <wp:wrapNone/>
                <wp:docPr id="162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967" cy="1424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Pr="00BA3753" w:rsidRDefault="00007736" w:rsidP="00BA3753">
                            <w:pPr>
                              <w:pStyle w:val="NormalWeb"/>
                              <w:shd w:val="clear" w:color="auto" w:fill="FFFFFF"/>
                              <w:spacing w:before="120" w:beforeAutospacing="0" w:after="240" w:afterAutospacing="0"/>
                              <w:rPr>
                                <w:rFonts w:ascii="Arial" w:hAnsi="Arial" w:cs="Arial"/>
                                <w:color w:val="202122"/>
                              </w:rPr>
                            </w:pPr>
                            <w:r w:rsidRPr="00BA3753">
                              <w:rPr>
                                <w:b/>
                                <w:bCs/>
                                <w:sz w:val="22"/>
                                <w:szCs w:val="16"/>
                              </w:rPr>
                              <w:t xml:space="preserve">Additional </w:t>
                            </w:r>
                            <w:proofErr w:type="spellStart"/>
                            <w:r w:rsidRPr="00BA3753">
                              <w:rPr>
                                <w:b/>
                                <w:bCs/>
                                <w:sz w:val="22"/>
                                <w:szCs w:val="16"/>
                              </w:rPr>
                              <w:t>Information</w:t>
                            </w:r>
                            <w:proofErr w:type="gramStart"/>
                            <w:r w:rsidR="00BA375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BA3753">
                              <w:rPr>
                                <w:rFonts w:ascii="Arial" w:hAnsi="Arial" w:cs="Arial"/>
                                <w:color w:val="202122"/>
                              </w:rPr>
                              <w:t>The</w:t>
                            </w:r>
                            <w:proofErr w:type="spellEnd"/>
                            <w:proofErr w:type="gramEnd"/>
                            <w:r w:rsidR="00BA3753">
                              <w:rPr>
                                <w:rFonts w:ascii="Arial" w:hAnsi="Arial" w:cs="Arial"/>
                                <w:color w:val="202122"/>
                              </w:rPr>
                              <w:t xml:space="preserve"> university has 12 schools and an institute offering various degrees, diplomas and certificates.</w:t>
                            </w:r>
                            <w:r w:rsidR="00BA3753" w:rsidRPr="00BA3753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</w:t>
                            </w:r>
                            <w:r w:rsidR="00BA3753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The </w:t>
                            </w:r>
                            <w:proofErr w:type="spellStart"/>
                            <w:r w:rsidR="00BA3753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eCampus</w:t>
                            </w:r>
                            <w:proofErr w:type="spellEnd"/>
                            <w:r w:rsidR="00BA3753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, the first of its kind in Kenya, is a virtual campus that runs flexible online </w:t>
                            </w:r>
                            <w:proofErr w:type="spellStart"/>
                            <w:r w:rsidR="00BA3753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programmes</w:t>
                            </w:r>
                            <w:proofErr w:type="spellEnd"/>
                            <w:r w:rsidR="00BA3753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both for on-campus students as well as off-campus students enrolled in various Maseno University </w:t>
                            </w:r>
                            <w:proofErr w:type="spellStart"/>
                            <w:r w:rsidR="00BA3753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programmes</w:t>
                            </w:r>
                            <w:proofErr w:type="spellEnd"/>
                            <w:r w:rsidR="00BA3753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through eLearning.</w:t>
                            </w:r>
                            <w:r w:rsidR="00BA3753" w:rsidRPr="00BA3753">
                              <w:rPr>
                                <w:rFonts w:ascii="Arial" w:hAnsi="Arial" w:cs="Arial"/>
                                <w:color w:val="2021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28" type="#_x0000_t202" style="position:absolute;margin-left:296.8pt;margin-top:637.95pt;width:287.15pt;height:112.2pt;z-index:251680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" filled="f" fillcolor="#fffffe" stroked="f" strokecolor="#212120" insetpen="t">
                <v:textbox inset="2.88pt,2.88pt,2.88pt,2.88pt">
                  <w:txbxContent>
                    <w:p w:rsidR="00007736" w:rsidRPr="00BA3753" w:rsidRDefault="00007736" w:rsidP="00BA3753">
                      <w:pPr>
                        <w:pStyle w:val="NormalWeb"/>
                        <w:shd w:val="clear" w:color="auto" w:fill="FFFFFF"/>
                        <w:spacing w:before="120" w:beforeAutospacing="0" w:after="240" w:afterAutospacing="0"/>
                        <w:rPr>
                          <w:rFonts w:ascii="Arial" w:hAnsi="Arial" w:cs="Arial"/>
                          <w:color w:val="202122"/>
                        </w:rPr>
                      </w:pPr>
                      <w:r w:rsidRPr="00BA3753">
                        <w:rPr>
                          <w:b/>
                          <w:bCs/>
                          <w:sz w:val="22"/>
                          <w:szCs w:val="16"/>
                        </w:rPr>
                        <w:t xml:space="preserve">Additional </w:t>
                      </w:r>
                      <w:proofErr w:type="spellStart"/>
                      <w:r w:rsidRPr="00BA3753">
                        <w:rPr>
                          <w:b/>
                          <w:bCs/>
                          <w:sz w:val="22"/>
                          <w:szCs w:val="16"/>
                        </w:rPr>
                        <w:t>Information</w:t>
                      </w:r>
                      <w:proofErr w:type="gramStart"/>
                      <w:r w:rsidR="00BA3753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BA3753">
                        <w:rPr>
                          <w:rFonts w:ascii="Arial" w:hAnsi="Arial" w:cs="Arial"/>
                          <w:color w:val="202122"/>
                        </w:rPr>
                        <w:t>The</w:t>
                      </w:r>
                      <w:proofErr w:type="spellEnd"/>
                      <w:proofErr w:type="gramEnd"/>
                      <w:r w:rsidR="00BA3753">
                        <w:rPr>
                          <w:rFonts w:ascii="Arial" w:hAnsi="Arial" w:cs="Arial"/>
                          <w:color w:val="202122"/>
                        </w:rPr>
                        <w:t xml:space="preserve"> university has 12 schools and an institute offering various degrees, diplomas and certificates.</w:t>
                      </w:r>
                      <w:r w:rsidR="00BA3753" w:rsidRPr="00BA3753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</w:t>
                      </w:r>
                      <w:r w:rsidR="00BA3753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The </w:t>
                      </w:r>
                      <w:proofErr w:type="spellStart"/>
                      <w:r w:rsidR="00BA3753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eCampus</w:t>
                      </w:r>
                      <w:proofErr w:type="spellEnd"/>
                      <w:r w:rsidR="00BA3753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, the first of its kind in Kenya, is a virtual campus that runs flexible online </w:t>
                      </w:r>
                      <w:proofErr w:type="spellStart"/>
                      <w:r w:rsidR="00BA3753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programmes</w:t>
                      </w:r>
                      <w:proofErr w:type="spellEnd"/>
                      <w:r w:rsidR="00BA3753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both for on-campus students as well as off-campus students enrolled in various Maseno University </w:t>
                      </w:r>
                      <w:proofErr w:type="spellStart"/>
                      <w:r w:rsidR="00BA3753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programmes</w:t>
                      </w:r>
                      <w:proofErr w:type="spellEnd"/>
                      <w:r w:rsidR="00BA3753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through eLearning.</w:t>
                      </w:r>
                      <w:r w:rsidR="00BA3753" w:rsidRPr="00BA3753">
                        <w:rPr>
                          <w:rFonts w:ascii="Arial" w:hAnsi="Arial" w:cs="Arial"/>
                          <w:color w:val="202122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A375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8272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ge">
                  <wp:posOffset>9527171</wp:posOffset>
                </wp:positionV>
                <wp:extent cx="7200900" cy="337185"/>
                <wp:effectExtent l="0" t="0" r="3175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Pr="00BA3753" w:rsidRDefault="00BA3753" w:rsidP="00007736">
                            <w:pPr>
                              <w:widowControl w:val="0"/>
                              <w:spacing w:line="300" w:lineRule="exact"/>
                              <w:rPr>
                                <w:b/>
                                <w:bCs/>
                                <w:color w:val="BE783B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Please for more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  <w:t>info</w:t>
                            </w:r>
                            <w:r>
                              <w:t xml:space="preserve"> </w:t>
                            </w:r>
                            <w:r w:rsidR="00007736">
                              <w:rPr>
                                <w:b/>
                                <w:bCs/>
                                <w:color w:val="BE783B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E783B"/>
                                <w:sz w:val="26"/>
                                <w:szCs w:val="26"/>
                              </w:rPr>
                              <w:t>:</w:t>
                            </w:r>
                            <w:proofErr w:type="gramEnd"/>
                            <w:r w:rsidR="00007736">
                              <w:rPr>
                                <w:b/>
                                <w:bCs/>
                                <w:color w:val="BE783B"/>
                                <w:sz w:val="26"/>
                                <w:szCs w:val="26"/>
                              </w:rPr>
                              <w:t xml:space="preserve">         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</w:rPr>
                                <w:t>Maseno University - Fountain of excellence</w:t>
                              </w:r>
                            </w:hyperlink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9.5pt;margin-top:750.15pt;width:567pt;height:26.55pt;z-index:251638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:rsidR="00007736" w:rsidRPr="00BA3753" w:rsidRDefault="00BA3753" w:rsidP="00007736">
                      <w:pPr>
                        <w:widowControl w:val="0"/>
                        <w:spacing w:line="300" w:lineRule="exact"/>
                        <w:rPr>
                          <w:b/>
                          <w:bCs/>
                          <w:color w:val="BE783B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</w:rPr>
                        <w:t xml:space="preserve">Please for more </w:t>
                      </w:r>
                      <w:proofErr w:type="gramStart"/>
                      <w: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</w:rPr>
                        <w:t>info</w:t>
                      </w:r>
                      <w:r>
                        <w:t xml:space="preserve"> </w:t>
                      </w:r>
                      <w:r w:rsidR="00007736">
                        <w:rPr>
                          <w:b/>
                          <w:bCs/>
                          <w:color w:val="BE783B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E783B"/>
                          <w:sz w:val="26"/>
                          <w:szCs w:val="26"/>
                        </w:rPr>
                        <w:t>:</w:t>
                      </w:r>
                      <w:proofErr w:type="gramEnd"/>
                      <w:r w:rsidR="00007736">
                        <w:rPr>
                          <w:b/>
                          <w:bCs/>
                          <w:color w:val="BE783B"/>
                          <w:sz w:val="26"/>
                          <w:szCs w:val="26"/>
                        </w:rPr>
                        <w:t xml:space="preserve">          </w:t>
                      </w:r>
                      <w:hyperlink r:id="rId7" w:history="1">
                        <w:r>
                          <w:rPr>
                            <w:rStyle w:val="Hyperlink"/>
                          </w:rPr>
                          <w:t>Maseno University - Fountain of excellence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="008A2E6C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1280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ge">
                  <wp:posOffset>7641501</wp:posOffset>
                </wp:positionV>
                <wp:extent cx="3943350" cy="347980"/>
                <wp:effectExtent l="1270" t="4445" r="0" b="0"/>
                <wp:wrapNone/>
                <wp:docPr id="163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Default="008D4A8E" w:rsidP="00007736">
                            <w:pPr>
                              <w:widowControl w:val="0"/>
                              <w:spacing w:line="360" w:lineRule="exact"/>
                              <w:rPr>
                                <w:color w:val="AA973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A973B"/>
                                <w:sz w:val="32"/>
                                <w:szCs w:val="32"/>
                              </w:rPr>
                              <w:t>Located in Kisumu along Kisumu-</w:t>
                            </w:r>
                            <w:proofErr w:type="spellStart"/>
                            <w:r>
                              <w:rPr>
                                <w:color w:val="AA973B"/>
                                <w:sz w:val="32"/>
                                <w:szCs w:val="32"/>
                              </w:rPr>
                              <w:t>Busia</w:t>
                            </w:r>
                            <w:proofErr w:type="spellEnd"/>
                            <w:r>
                              <w:rPr>
                                <w:color w:val="AA973B"/>
                                <w:sz w:val="32"/>
                                <w:szCs w:val="32"/>
                              </w:rPr>
                              <w:t xml:space="preserve"> Road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30" type="#_x0000_t202" style="position:absolute;margin-left:157.6pt;margin-top:601.7pt;width:310.5pt;height:27.4pt;z-index:251681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007736" w:rsidRDefault="008D4A8E" w:rsidP="00007736">
                      <w:pPr>
                        <w:widowControl w:val="0"/>
                        <w:spacing w:line="360" w:lineRule="exact"/>
                        <w:rPr>
                          <w:color w:val="AA973B"/>
                          <w:sz w:val="32"/>
                          <w:szCs w:val="32"/>
                        </w:rPr>
                      </w:pPr>
                      <w:r>
                        <w:rPr>
                          <w:color w:val="AA973B"/>
                          <w:sz w:val="32"/>
                          <w:szCs w:val="32"/>
                        </w:rPr>
                        <w:t>Located in Kisumu along Kisumu-</w:t>
                      </w:r>
                      <w:proofErr w:type="spellStart"/>
                      <w:r>
                        <w:rPr>
                          <w:color w:val="AA973B"/>
                          <w:sz w:val="32"/>
                          <w:szCs w:val="32"/>
                        </w:rPr>
                        <w:t>Busia</w:t>
                      </w:r>
                      <w:proofErr w:type="spellEnd"/>
                      <w:r>
                        <w:rPr>
                          <w:color w:val="AA973B"/>
                          <w:sz w:val="32"/>
                          <w:szCs w:val="32"/>
                        </w:rPr>
                        <w:t xml:space="preserve"> Road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A2E6C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6160" behindDoc="0" locked="0" layoutInCell="1" allowOverlap="1">
                <wp:simplePos x="0" y="0"/>
                <wp:positionH relativeFrom="column">
                  <wp:posOffset>58361</wp:posOffset>
                </wp:positionH>
                <wp:positionV relativeFrom="page">
                  <wp:posOffset>8101714</wp:posOffset>
                </wp:positionV>
                <wp:extent cx="3805009" cy="1275907"/>
                <wp:effectExtent l="0" t="0" r="5080" b="635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5009" cy="12759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Default="008A2E6C" w:rsidP="00007736">
                            <w:pPr>
                              <w:widowControl w:val="0"/>
                              <w:spacing w:line="22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hd w:val="clear" w:color="auto" w:fill="FFFFFF"/>
                              </w:rPr>
                              <w:t>Maseno University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is a public </w:t>
                            </w:r>
                            <w:hyperlink r:id="rId8" w:tooltip="University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university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based in the </w:t>
                            </w:r>
                            <w:hyperlink r:id="rId9" w:tooltip="Maseno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Maseno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district of the </w:t>
                            </w:r>
                            <w:hyperlink r:id="rId10" w:tooltip="Kisumu County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Kisumu County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 Kenya, along the </w:t>
                            </w:r>
                            <w:hyperlink r:id="rId11" w:tooltip="Equator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Equator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.</w:t>
                            </w:r>
                            <w:hyperlink r:id="rId12" w:anchor="cite_note-1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It was fully fledged as a university in 2001, after being a constituent college of </w:t>
                            </w:r>
                            <w:proofErr w:type="spellStart"/>
                            <w:r>
                              <w:fldChar w:fldCharType="begin"/>
                            </w:r>
                            <w:r>
                              <w:instrText xml:space="preserve"> HYPERLINK "https://en.wikipedia.org/wiki/Moi_University" \o "Moi University"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hd w:val="clear" w:color="auto" w:fill="FFFFFF"/>
                              </w:rPr>
                              <w:t>Moi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Arial" w:hAnsi="Arial" w:cs="Arial"/>
                                <w:shd w:val="clear" w:color="auto" w:fill="FFFFFF"/>
                              </w:rPr>
                              <w:t xml:space="preserve"> University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 for a decade. It has over 10,000 students pursuing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programmes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offered in the university campuses and it is currently ranked among the best universities in Kenya.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1" type="#_x0000_t202" style="position:absolute;margin-left:4.6pt;margin-top:637.95pt;width:299.6pt;height:100.45pt;z-index:251676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" filled="f" fillcolor="#fffffe" stroked="f" strokecolor="#212120" insetpen="t">
                <v:textbox inset="2.88pt,2.88pt,2.88pt,2.88pt">
                  <w:txbxContent>
                    <w:p w:rsidR="00007736" w:rsidRDefault="008A2E6C" w:rsidP="00007736">
                      <w:pPr>
                        <w:widowControl w:val="0"/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02122"/>
                          <w:shd w:val="clear" w:color="auto" w:fill="FFFFFF"/>
                        </w:rPr>
                        <w:t>Maseno University</w:t>
                      </w:r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is a public </w:t>
                      </w:r>
                      <w:hyperlink r:id="rId13" w:tooltip="University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university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based in the </w:t>
                      </w:r>
                      <w:hyperlink r:id="rId14" w:tooltip="Maseno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Maseno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district of the </w:t>
                      </w:r>
                      <w:hyperlink r:id="rId15" w:tooltip="Kisumu County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Kisumu County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 Kenya, along the </w:t>
                      </w:r>
                      <w:hyperlink r:id="rId16" w:tooltip="Equator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Equator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.</w:t>
                      </w:r>
                      <w:hyperlink r:id="rId17" w:anchor="cite_note-1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1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It was fully fledged as a university in 2001, after being a constituent college of </w:t>
                      </w:r>
                      <w:proofErr w:type="spellStart"/>
                      <w:r>
                        <w:fldChar w:fldCharType="begin"/>
                      </w:r>
                      <w:r>
                        <w:instrText xml:space="preserve"> HYPERLINK "https://en.wikipedia.org/wiki/Moi_University" \o "Moi University" </w:instrText>
                      </w:r>
                      <w:r>
                        <w:fldChar w:fldCharType="separate"/>
                      </w:r>
                      <w:r>
                        <w:rPr>
                          <w:rStyle w:val="Hyperlink"/>
                          <w:rFonts w:ascii="Arial" w:hAnsi="Arial" w:cs="Arial"/>
                          <w:shd w:val="clear" w:color="auto" w:fill="FFFFFF"/>
                        </w:rPr>
                        <w:t>Moi</w:t>
                      </w:r>
                      <w:proofErr w:type="spellEnd"/>
                      <w:r>
                        <w:rPr>
                          <w:rStyle w:val="Hyperlink"/>
                          <w:rFonts w:ascii="Arial" w:hAnsi="Arial" w:cs="Arial"/>
                          <w:shd w:val="clear" w:color="auto" w:fill="FFFFFF"/>
                        </w:rPr>
                        <w:t xml:space="preserve"> University</w:t>
                      </w:r>
                      <w:r>
                        <w:fldChar w:fldCharType="end"/>
                      </w:r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 for a decade. It has over 10,000 students pursuing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programmes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offered in the university campuses and it is currently ranked among the best universities in Kenya.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A2E6C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39296" behindDoc="0" locked="0" layoutInCell="1" allowOverlap="1">
            <wp:simplePos x="0" y="0"/>
            <wp:positionH relativeFrom="column">
              <wp:posOffset>5396023</wp:posOffset>
            </wp:positionH>
            <wp:positionV relativeFrom="page">
              <wp:posOffset>5964865</wp:posOffset>
            </wp:positionV>
            <wp:extent cx="1808603" cy="1350335"/>
            <wp:effectExtent l="0" t="0" r="127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9990701-IMG0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8" cy="135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E6C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0320" behindDoc="0" locked="0" layoutInCell="1" allowOverlap="1">
            <wp:simplePos x="0" y="0"/>
            <wp:positionH relativeFrom="column">
              <wp:posOffset>3705447</wp:posOffset>
            </wp:positionH>
            <wp:positionV relativeFrom="page">
              <wp:posOffset>5932967</wp:posOffset>
            </wp:positionV>
            <wp:extent cx="1732915" cy="1389891"/>
            <wp:effectExtent l="0" t="0" r="635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9990701-IMG0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649" cy="139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E6C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704" behindDoc="0" locked="0" layoutInCell="1" allowOverlap="1">
            <wp:simplePos x="0" y="0"/>
            <wp:positionH relativeFrom="column">
              <wp:posOffset>2046767</wp:posOffset>
            </wp:positionH>
            <wp:positionV relativeFrom="page">
              <wp:posOffset>5935582</wp:posOffset>
            </wp:positionV>
            <wp:extent cx="1613535" cy="1358900"/>
            <wp:effectExtent l="0" t="0" r="571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E9990701-IMG0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837" cy="13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E6C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1103" behindDoc="0" locked="0" layoutInCell="1" allowOverlap="1" wp14:anchorId="3907A9E0" wp14:editId="760CCAD1">
                <wp:simplePos x="0" y="0"/>
                <wp:positionH relativeFrom="column">
                  <wp:posOffset>5867149</wp:posOffset>
                </wp:positionH>
                <wp:positionV relativeFrom="paragraph">
                  <wp:posOffset>5846328</wp:posOffset>
                </wp:positionV>
                <wp:extent cx="2044065" cy="1378821"/>
                <wp:effectExtent l="0" t="0" r="0" b="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065" cy="1378821"/>
                          <a:chOff x="0" y="0"/>
                          <a:chExt cx="2044065" cy="1378821"/>
                        </a:xfrm>
                      </wpg:grpSpPr>
                      <wps:wsp>
                        <wps:cNvPr id="16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1148316"/>
                            <a:ext cx="2044065" cy="23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925032"/>
                            <a:ext cx="2044065" cy="23114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691116"/>
                            <a:ext cx="2044065" cy="2305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2044065" cy="23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233916"/>
                            <a:ext cx="2044065" cy="23050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4065" cy="2305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D04602" id="Group 167" o:spid="_x0000_s1026" style="position:absolute;margin-left:462pt;margin-top:460.35pt;width:160.95pt;height:108.55pt;z-index:251631103" coordsize="20440,13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">
                <v:rect id="Rectangle 13" o:spid="_x0000_s1027" style="position:absolute;top:11483;width:20440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UlQMUA&#10;AADcAAAADwAAAGRycy9kb3ducmV2LnhtbESPQWvCQBCF74X+h2UK3urGgqFEVxGhrSilaAtex+yY&#10;BLOzYXeN8d93DoXeZnhv3vtmvhxcq3oKsfFsYDLOQBGX3jZcGfj5fnt+BRUTssXWMxm4U4Tl4vFh&#10;joX1N95Tf0iVkhCOBRqoU+oKrWNZk8M49h2xaGcfHCZZQ6VtwJuEu1a/ZFmuHTYsDTV2tK6pvByu&#10;zsDHGb/CFvnzva+20+slP913x2DM6GlYzUAlGtK/+e96YwU/F1p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SVAxQAAANwAAAAPAAAAAAAAAAAAAAAAAJgCAABkcnMv&#10;ZG93bnJldi54bWxQSwUGAAAAAAQABAD1AAAAigMAAAAA&#10;" fillcolor="yellow" stroked="f">
                  <v:textbox inset="2.88pt,2.88pt,2.88pt,2.88pt"/>
                </v:rect>
                <v:rect id="Rectangle 14" o:spid="_x0000_s1028" style="position:absolute;top:9250;width:20440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GA3MMA&#10;AADcAAAADwAAAGRycy9kb3ducmV2LnhtbERPS2vCQBC+C/6HZQRvurGCtdFVpKBYPPioFHobsmMS&#10;zM7G7BpTf70rFLzNx/ec6bwxhaipcrllBYN+BII4sTrnVMHxe9kbg3AeWWNhmRT8kYP5rN2aYqzt&#10;jfdUH3wqQgi7GBVk3pexlC7JyKDr25I4cCdbGfQBVqnUFd5CuCnkWxSNpMGcQ0OGJX1mlJwPV6Ng&#10;N9zeh1SPT1/8/subYvWzvRyNUt1Os5iA8NT4l/jfvdZh/ugDns+EC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GA3MMAAADcAAAADwAAAAAAAAAAAAAAAACYAgAAZHJzL2Rv&#10;d25yZXYueG1sUEsFBgAAAAAEAAQA9QAAAIgDAAAAAA==&#10;" fillcolor="#00b0f0" stroked="f">
                  <v:textbox inset="2.88pt,2.88pt,2.88pt,2.88pt"/>
                </v:rect>
                <v:rect id="Rectangle 16" o:spid="_x0000_s1029" style="position:absolute;top:6911;width:20440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57RsUA&#10;AADcAAAADwAAAGRycy9kb3ducmV2LnhtbESPQU8CMRCF7yb+h2ZMvEkXEkRXCgETEg5eRH/ApB13&#10;F7bTTVvKwq93DibeZvLevPfNcj36XhWKqQtsYDqpQBHb4DpuDHx/7Z5eQKWM7LAPTAaulGC9ur9b&#10;Yu3ChT+pHHKjJIRTjQbanIda62Rb8pgmYSAW7SdEj1nW2GgX8SLhvtezqnrWHjuWhhYHem/Jng5n&#10;b2C+vX0sdkN53cwjlzKz/dHup8Y8PoybN1CZxvxv/rveO8F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HntGxQAAANwAAAAPAAAAAAAAAAAAAAAAAJgCAABkcnMv&#10;ZG93bnJldi54bWxQSwUGAAAAAAQABAD1AAAAigMAAAAA&#10;" fillcolor="white [3212]" stroked="f">
                  <v:textbox inset="2.88pt,2.88pt,2.88pt,2.88pt"/>
                </v:rect>
                <v:rect id="Rectangle 18" o:spid="_x0000_s1030" style="position:absolute;top:4572;width:20440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aAMIA&#10;AADcAAAADwAAAGRycy9kb3ducmV2LnhtbERP22oCMRB9F/yHMAXfataCF9aNUoRqsUipFvo6bmYv&#10;uJksSVzXv28KBd/mcK6TrXvTiI6cry0rmIwTEMS51TWXCr5Pb88LED4ga2wsk4I7eVivhoMMU21v&#10;/EXdMZQihrBPUUEVQptK6fOKDPqxbYkjV1hnMEToSqkd3mK4aeRLksykwZpjQ4UtbSrKL8erUbAr&#10;8NPtkQ/brtxPr5fZ+f7x45QaPfWvSxCB+vAQ/7vfdZw/n8DfM/EC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hoAwgAAANwAAAAPAAAAAAAAAAAAAAAAAJgCAABkcnMvZG93&#10;bnJldi54bWxQSwUGAAAAAAQABAD1AAAAhwMAAAAA&#10;" fillcolor="yellow" stroked="f">
                  <v:textbox inset="2.88pt,2.88pt,2.88pt,2.88pt"/>
                </v:rect>
                <v:rect id="Rectangle 20" o:spid="_x0000_s1031" style="position:absolute;top:2339;width:20440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yEcMQA&#10;AADcAAAADwAAAGRycy9kb3ducmV2LnhtbERPTWvCQBC9F/wPywje6kaFGlJXEcGi9JAaQ6G3ITsm&#10;odnZNLvGtL++Wyh4m8f7nNVmMI3oqXO1ZQWzaQSCuLC65lJBft4/xiCcR9bYWCYF3+Rgsx49rDDR&#10;9sYn6jNfihDCLkEFlfdtIqUrKjLoprYlDtzFdgZ9gF0pdYe3EG4aOY+iJ2mw5tBQYUu7iorP7GoU&#10;vC3SnwX18eXIyw9+bV7e06/cKDUZD9tnEJ4Gfxf/uw86zF/O4e+ZcIF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chHDEAAAA3AAAAA8AAAAAAAAAAAAAAAAAmAIAAGRycy9k&#10;b3ducmV2LnhtbFBLBQYAAAAABAAEAPUAAACJAwAAAAA=&#10;" fillcolor="#00b0f0" stroked="f">
                  <v:textbox inset="2.88pt,2.88pt,2.88pt,2.88pt"/>
                </v:rect>
                <v:rect id="Rectangle 22" o:spid="_x0000_s1032" style="position:absolute;width:20440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7kscA&#10;AADcAAAADwAAAGRycy9kb3ducmV2LnhtbESPQWvCQBCF7wX/wzKFXkrdqGBL6iqiWAuiNCrS45Cd&#10;JsHsbNhdY/rvXaHQ2wzvzfveTGadqUVLzleWFQz6CQji3OqKCwXHw+rlDYQPyBpry6TglzzMpr2H&#10;CabaXjmjdh8KEUPYp6igDKFJpfR5SQZ93zbEUfuxzmCIqyukdniN4aaWwyQZS4MVR0KJDS1Kys/7&#10;i4mQPEsG28vafx0XJ/vRLt337nmj1NNjN38HEagL/+a/608d67+O4P5MnEB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y+5LHAAAA3AAAAA8AAAAAAAAAAAAAAAAAmAIAAGRy&#10;cy9kb3ducmV2LnhtbFBLBQYAAAAABAAEAPUAAACMAwAAAAA=&#10;" fillcolor="#92d050" stroked="f">
                  <v:textbox inset="2.88pt,2.88pt,2.88pt,2.88pt"/>
                </v:rect>
              </v:group>
            </w:pict>
          </mc:Fallback>
        </mc:AlternateContent>
      </w:r>
      <w:r w:rsidR="008A2E6C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5316</wp:posOffset>
                </wp:positionH>
                <wp:positionV relativeFrom="paragraph">
                  <wp:posOffset>5938284</wp:posOffset>
                </wp:positionV>
                <wp:extent cx="2044065" cy="1378821"/>
                <wp:effectExtent l="0" t="0" r="0" b="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065" cy="1378821"/>
                          <a:chOff x="0" y="0"/>
                          <a:chExt cx="2044065" cy="1378821"/>
                        </a:xfrm>
                      </wpg:grpSpPr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1148316"/>
                            <a:ext cx="2044065" cy="23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925032"/>
                            <a:ext cx="2044065" cy="23114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691116"/>
                            <a:ext cx="2044065" cy="2305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2044065" cy="2305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233916"/>
                            <a:ext cx="2044065" cy="23050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4065" cy="2305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889C5" id="Group 166" o:spid="_x0000_s1026" style="position:absolute;margin-left:.4pt;margin-top:467.6pt;width:160.95pt;height:108.55pt;z-index:251652608" coordsize="20440,13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">
                <v:rect id="Rectangle 13" o:spid="_x0000_s1027" style="position:absolute;top:11483;width:20440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1W8AA&#10;AADaAAAADwAAAGRycy9kb3ducmV2LnhtbERPXWvCMBR9F/Yfwh34pumEyeiMZQzUUZFhN9jrXXNt&#10;S5ubksTa/nvzMNjj4XxvstF0YiDnG8sKnpYJCOLS6oYrBd9fu8ULCB+QNXaWScFEHrLtw2yDqbY3&#10;PtNQhErEEPYpKqhD6FMpfVmTQb+0PXHkLtYZDBG6SmqHtxhuOrlKkrU02HBsqLGn95rKtrgaBYcL&#10;froc+bQfqvz52q5/p+OPU2r+OL69ggg0hn/xn/tDK4hb45V4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/i1W8AAAADaAAAADwAAAAAAAAAAAAAAAACYAgAAZHJzL2Rvd25y&#10;ZXYueG1sUEsFBgAAAAAEAAQA9QAAAIUDAAAAAA==&#10;" fillcolor="yellow" stroked="f">
                  <v:textbox inset="2.88pt,2.88pt,2.88pt,2.88pt"/>
                </v:rect>
                <v:rect id="Rectangle 14" o:spid="_x0000_s1028" style="position:absolute;top:9250;width:20440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10cUA&#10;AADaAAAADwAAAGRycy9kb3ducmV2LnhtbESPQWvCQBSE74L/YXmCN93YQLXRVURoaenBGqXg7ZF9&#10;JsHs2zS7Jml/fbcg9DjMzDfMatObSrTUuNKygtk0AkGcWV1yruB0fJ4sQDiPrLGyTAq+ycFmPRys&#10;MNG24wO1qc9FgLBLUEHhfZ1I6bKCDLqprYmDd7GNQR9kk0vdYBfgppIPUfQoDZYcFgqsaVdQdk1v&#10;RsFHvP+JqV1c3nh+5vfq5XP/dTJKjUf9dgnCU+//w/f2q1bwBH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W/XRxQAAANoAAAAPAAAAAAAAAAAAAAAAAJgCAABkcnMv&#10;ZG93bnJldi54bWxQSwUGAAAAAAQABAD1AAAAigMAAAAA&#10;" fillcolor="#00b0f0" stroked="f">
                  <v:textbox inset="2.88pt,2.88pt,2.88pt,2.88pt"/>
                </v:rect>
                <v:rect id="Rectangle 16" o:spid="_x0000_s1029" style="position:absolute;top:6911;width:20440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RSVsEA&#10;AADbAAAADwAAAGRycy9kb3ducmV2LnhtbERPzWoCMRC+F3yHMEJvNatU265G0YLgwYvaBxiScXfb&#10;zWRJYtz26RtB8DYf3+8sVr1tRSIfGscKxqMCBLF2puFKwddp+/IOIkRkg61jUvBLAVbLwdMCS+Ou&#10;fKB0jJXIIRxKVFDH2JVSBl2TxTByHXHmzs5bjBn6ShqP1xxuWzkpipm02HBuqLGjz5r0z/FiFUw3&#10;f/u3bZc+1lPPKU10+613Y6Weh/16DiJSHx/iu3tn8vxXuP2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kUlbBAAAA2wAAAA8AAAAAAAAAAAAAAAAAmAIAAGRycy9kb3du&#10;cmV2LnhtbFBLBQYAAAAABAAEAPUAAACGAwAAAAA=&#10;" fillcolor="white [3212]" stroked="f">
                  <v:textbox inset="2.88pt,2.88pt,2.88pt,2.88pt"/>
                </v:rect>
                <v:rect id="Rectangle 18" o:spid="_x0000_s1030" style="position:absolute;top:4572;width:20440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PBc8AA&#10;AADbAAAADwAAAGRycy9kb3ducmV2LnhtbERP32vCMBB+H+x/CDfwbaYKFqlGEWFTlCG6ga9nc7bF&#10;5lKSWOt/vwiCb/fx/bzpvDO1aMn5yrKCQT8BQZxbXXGh4O/363MMwgdkjbVlUnAnD/PZ+9sUM21v&#10;vKf2EAoRQ9hnqKAMocmk9HlJBn3fNsSRO1tnMEToCqkd3mK4qeUwSVJpsOLYUGJDy5Lyy+FqFKzO&#10;uHMb5J/vttiMrpf0dN8enVK9j24xARGoCy/x073WcX4Kj1/iAXL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PBc8AAAADbAAAADwAAAAAAAAAAAAAAAACYAgAAZHJzL2Rvd25y&#10;ZXYueG1sUEsFBgAAAAAEAAQA9QAAAIUDAAAAAA==&#10;" fillcolor="yellow" stroked="f">
                  <v:textbox inset="2.88pt,2.88pt,2.88pt,2.88pt"/>
                </v:rect>
                <v:rect id="Rectangle 20" o:spid="_x0000_s1031" style="position:absolute;top:2339;width:20440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E898UA&#10;AADbAAAADwAAAGRycy9kb3ducmV2LnhtbESPQWvCQBCF7wX/wzJCb3WjgpXUVYpgafGgRhF6G7Jj&#10;EpqdTbPbmPbXO4eCtxnem/e+Wax6V6uO2lB5NjAeJaCIc28rLgycjpunOagQkS3WnsnALwVYLQcP&#10;C0ytv/KBuiwWSkI4pGigjLFJtQ55SQ7DyDfEol186zDK2hbatniVcFfrSZLMtMOKpaHEhtYl5V/Z&#10;jzOwn+7+ptTNLx/8/Mnb+u28+z45Yx6H/esLqEh9vJv/r9+t4Aus/CID6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Tz3xQAAANsAAAAPAAAAAAAAAAAAAAAAAJgCAABkcnMv&#10;ZG93bnJldi54bWxQSwUGAAAAAAQABAD1AAAAigMAAAAA&#10;" fillcolor="#00b0f0" stroked="f">
                  <v:textbox inset="2.88pt,2.88pt,2.88pt,2.88pt"/>
                </v:rect>
                <v:rect id="Rectangle 22" o:spid="_x0000_s1032" style="position:absolute;width:20440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ggSsIA&#10;AADbAAAADwAAAGRycy9kb3ducmV2LnhtbERPS2vCQBC+F/wPywheSt3ooZToKqLYCsVSH5Qeh+w0&#10;CWZnw+4a03/fOQg9fnzv+bJ3jeooxNqzgck4A0VceFtzaeB82j69gIoJ2WLjmQz8UoTlYvAwx9z6&#10;Gx+oO6ZSSQjHHA1UKbW51rGoyGEc+5ZYuB8fHCaBodQ24E3CXaOnWfasHdYsDRW2tK6ouByvTkqK&#10;QzbZX9/i53n95V+7Tfj+eHw3ZjTsVzNQifr0L767d9bAVNbLF/kB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CBKwgAAANsAAAAPAAAAAAAAAAAAAAAAAJgCAABkcnMvZG93&#10;bnJldi54bWxQSwUGAAAAAAQABAD1AAAAhwMAAAAA&#10;" fillcolor="#92d050" stroked="f">
                  <v:textbox inset="2.88pt,2.88pt,2.88pt,2.88pt"/>
                </v:rect>
              </v:group>
            </w:pict>
          </mc:Fallback>
        </mc:AlternateContent>
      </w:r>
      <w:r w:rsidR="008D4A8E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1344" behindDoc="0" locked="0" layoutInCell="1" allowOverlap="1">
            <wp:simplePos x="0" y="0"/>
            <wp:positionH relativeFrom="column">
              <wp:posOffset>2218055</wp:posOffset>
            </wp:positionH>
            <wp:positionV relativeFrom="page">
              <wp:posOffset>2062480</wp:posOffset>
            </wp:positionV>
            <wp:extent cx="4926965" cy="3872865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9990701-IMG0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A8E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6224" behindDoc="0" locked="0" layoutInCell="1" allowOverlap="1">
                <wp:simplePos x="0" y="0"/>
                <wp:positionH relativeFrom="column">
                  <wp:posOffset>2196318</wp:posOffset>
                </wp:positionH>
                <wp:positionV relativeFrom="page">
                  <wp:posOffset>1262528</wp:posOffset>
                </wp:positionV>
                <wp:extent cx="4882515" cy="620395"/>
                <wp:effectExtent l="0" t="3175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Default="008D4A8E" w:rsidP="00007736">
                            <w:pPr>
                              <w:widowControl w:val="0"/>
                              <w:spacing w:line="600" w:lineRule="exact"/>
                              <w:rPr>
                                <w:rFonts w:ascii="Arial" w:hAnsi="Arial" w:cs="Arial"/>
                                <w:i/>
                                <w:iCs/>
                                <w:w w:val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w w:val="80"/>
                                <w:sz w:val="56"/>
                                <w:szCs w:val="56"/>
                              </w:rPr>
                              <w:t xml:space="preserve">Maseno University Exceptional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w w:val="80"/>
                                <w:sz w:val="56"/>
                                <w:szCs w:val="56"/>
                              </w:rPr>
                              <w:t>school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172.95pt;margin-top:99.4pt;width:384.45pt;height:48.85pt;z-index:251636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007736" w:rsidRDefault="008D4A8E" w:rsidP="00007736">
                      <w:pPr>
                        <w:widowControl w:val="0"/>
                        <w:spacing w:line="600" w:lineRule="exact"/>
                        <w:rPr>
                          <w:rFonts w:ascii="Arial" w:hAnsi="Arial" w:cs="Arial"/>
                          <w:i/>
                          <w:iCs/>
                          <w:w w:val="80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w w:val="80"/>
                          <w:sz w:val="56"/>
                          <w:szCs w:val="56"/>
                        </w:rPr>
                        <w:t xml:space="preserve">Maseno University Exceptional </w:t>
                      </w:r>
                      <w:proofErr w:type="gramStart"/>
                      <w:r>
                        <w:rPr>
                          <w:rFonts w:ascii="Arial" w:hAnsi="Arial" w:cs="Arial"/>
                          <w:i/>
                          <w:iCs/>
                          <w:w w:val="80"/>
                          <w:sz w:val="56"/>
                          <w:szCs w:val="56"/>
                        </w:rPr>
                        <w:t>school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B1713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868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5935980</wp:posOffset>
                </wp:positionV>
                <wp:extent cx="7314565" cy="0"/>
                <wp:effectExtent l="10795" t="11430" r="8890" b="7620"/>
                <wp:wrapNone/>
                <wp:docPr id="4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45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04548" id="Line 43" o:spid="_x0000_s1026" style="position:absolute;z-index:251698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.1pt,467.4pt" to="576.05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" strokecolor="#fffffe" strokeweight="1pt">
                <v:shadow color="#dcd6d4"/>
                <w10:wrap anchory="page"/>
              </v:line>
            </w:pict>
          </mc:Fallback>
        </mc:AlternateContent>
      </w:r>
      <w:r w:rsidR="00B1713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2544" behindDoc="0" locked="0" layoutInCell="1" allowOverlap="1">
                <wp:simplePos x="0" y="0"/>
                <wp:positionH relativeFrom="column">
                  <wp:posOffset>6885940</wp:posOffset>
                </wp:positionH>
                <wp:positionV relativeFrom="page">
                  <wp:posOffset>7319010</wp:posOffset>
                </wp:positionV>
                <wp:extent cx="429895" cy="0"/>
                <wp:effectExtent l="8890" t="13335" r="8890" b="15240"/>
                <wp:wrapNone/>
                <wp:docPr id="3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8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2FD5B" id="Line 32" o:spid="_x0000_s1026" style="position:absolute;z-index:251692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542.2pt,576.3pt" to="576.05pt,5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" strokecolor="#fffffe" strokeweight="1pt">
                <v:shadow color="#dcd6d4"/>
                <w10:wrap anchory="page"/>
              </v:line>
            </w:pict>
          </mc:Fallback>
        </mc:AlternateContent>
      </w:r>
      <w:r w:rsidR="00B1713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1520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ge">
                  <wp:posOffset>5935980</wp:posOffset>
                </wp:positionV>
                <wp:extent cx="0" cy="1613535"/>
                <wp:effectExtent l="10795" t="11430" r="8255" b="13335"/>
                <wp:wrapNone/>
                <wp:docPr id="2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3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C3C73" id="Line 29" o:spid="_x0000_s1026" style="position:absolute;z-index:2516915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288.1pt,467.4pt" to="288.1pt,5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" strokecolor="#fffffe" strokeweight="1pt">
                <v:shadow color="#dcd6d4"/>
                <w10:wrap anchory="page"/>
              </v:line>
            </w:pict>
          </mc:Fallback>
        </mc:AlternateContent>
      </w:r>
      <w:r w:rsidR="00B1713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0496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ge">
                  <wp:posOffset>234315</wp:posOffset>
                </wp:positionV>
                <wp:extent cx="0" cy="7315200"/>
                <wp:effectExtent l="6985" t="15240" r="12065" b="13335"/>
                <wp:wrapNone/>
                <wp:docPr id="2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5CAD3" id="Line 28" o:spid="_x0000_s1026" style="position:absolute;z-index:2516904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161.05pt,18.45pt" to="161.05pt,5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" strokecolor="#fffffe" strokeweight="1pt">
                <v:shadow color="#dcd6d4"/>
                <w10:wrap anchory="page"/>
              </v:line>
            </w:pict>
          </mc:Fallback>
        </mc:AlternateContent>
      </w:r>
      <w:r w:rsidR="00B1713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844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6165850</wp:posOffset>
                </wp:positionV>
                <wp:extent cx="2044065" cy="0"/>
                <wp:effectExtent l="10795" t="12700" r="12065" b="6350"/>
                <wp:wrapNone/>
                <wp:docPr id="2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905BA" id="Line 25" o:spid="_x0000_s1026" style="position:absolute;z-index:251688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.1pt,485.5pt" to="161.05pt,4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" strokecolor="#fffffe" strokeweight="1pt">
                <v:shadow color="#dcd6d4"/>
                <w10:wrap anchory="page"/>
              </v:line>
            </w:pict>
          </mc:Fallback>
        </mc:AlternateContent>
      </w:r>
      <w:r w:rsidR="00B1713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5935980</wp:posOffset>
                </wp:positionV>
                <wp:extent cx="2044065" cy="230505"/>
                <wp:effectExtent l="0" t="0" r="0" b="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23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ECD03" id="Rectangle 24" o:spid="_x0000_s1026" style="position:absolute;margin-left:.1pt;margin-top:467.4pt;width:160.95pt;height:18.1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" fillcolor="white [3212]" stroked="f">
                <v:textbox inset="2.88pt,2.88pt,2.88pt,2.88pt"/>
                <w10:wrap anchory="page"/>
              </v:rect>
            </w:pict>
          </mc:Fallback>
        </mc:AlternateContent>
      </w:r>
      <w:r w:rsidR="00B1713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742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6396355</wp:posOffset>
                </wp:positionV>
                <wp:extent cx="2044065" cy="0"/>
                <wp:effectExtent l="10795" t="14605" r="12065" b="13970"/>
                <wp:wrapNone/>
                <wp:docPr id="2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CB4FF" id="Line 23" o:spid="_x0000_s1026" style="position:absolute;z-index:251687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.1pt,503.65pt" to="161.05pt,5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" strokecolor="#fffffe" strokeweight="1pt">
                <v:shadow color="#dcd6d4"/>
                <w10:wrap anchory="page"/>
              </v:line>
            </w:pict>
          </mc:Fallback>
        </mc:AlternateContent>
      </w:r>
      <w:r w:rsidR="00B1713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640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6626860</wp:posOffset>
                </wp:positionV>
                <wp:extent cx="2044065" cy="0"/>
                <wp:effectExtent l="10795" t="6985" r="12065" b="12065"/>
                <wp:wrapNone/>
                <wp:docPr id="1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29845" id="Line 21" o:spid="_x0000_s1026" style="position:absolute;z-index:251686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.1pt,521.8pt" to="161.05pt,5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" strokecolor="#fffffe" strokeweight="1pt">
                <v:shadow color="#dcd6d4"/>
                <w10:wrap anchory="page"/>
              </v:line>
            </w:pict>
          </mc:Fallback>
        </mc:AlternateContent>
      </w:r>
      <w:r w:rsidR="00B1713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537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6857365</wp:posOffset>
                </wp:positionV>
                <wp:extent cx="2044065" cy="0"/>
                <wp:effectExtent l="10795" t="8890" r="12065" b="10160"/>
                <wp:wrapNone/>
                <wp:docPr id="1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57555" id="Line 19" o:spid="_x0000_s1026" style="position:absolute;z-index:251685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.1pt,539.95pt" to="161.05pt,5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" strokecolor="#fffffe" strokeweight="1pt">
                <v:shadow color="#dcd6d4"/>
                <w10:wrap anchory="page"/>
              </v:line>
            </w:pict>
          </mc:Fallback>
        </mc:AlternateContent>
      </w:r>
      <w:r w:rsidR="00B1713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435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7087870</wp:posOffset>
                </wp:positionV>
                <wp:extent cx="2044065" cy="0"/>
                <wp:effectExtent l="10795" t="10795" r="12065" b="8255"/>
                <wp:wrapNone/>
                <wp:docPr id="1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1FA71" id="Line 17" o:spid="_x0000_s1026" style="position:absolute;z-index:2516843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.1pt,558.1pt" to="161.05pt,5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" strokecolor="#fffffe" strokeweight="1pt">
                <v:shadow color="#dcd6d4"/>
                <w10:wrap anchory="page"/>
              </v:line>
            </w:pict>
          </mc:Fallback>
        </mc:AlternateContent>
      </w:r>
      <w:r w:rsidR="00B1713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332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7319010</wp:posOffset>
                </wp:positionV>
                <wp:extent cx="2044065" cy="0"/>
                <wp:effectExtent l="10795" t="13335" r="12065" b="15240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52F6E" id="Line 15" o:spid="_x0000_s1026" style="position:absolute;z-index:2516833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.1pt,576.3pt" to="161.05pt,5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" strokecolor="#fffffe" strokeweight="1pt">
                <v:shadow color="#dcd6d4"/>
                <w10:wrap anchory="page"/>
              </v:line>
            </w:pict>
          </mc:Fallback>
        </mc:AlternateContent>
      </w:r>
      <w:r w:rsidR="00502F85">
        <w:t xml:space="preserve">  </w:t>
      </w:r>
      <w:r w:rsidR="008A2E6C">
        <w:rPr>
          <w:noProof/>
          <w:color w:val="auto"/>
          <w:kern w:val="0"/>
          <w:sz w:val="24"/>
          <w:szCs w:val="24"/>
        </w:rPr>
        <w:drawing>
          <wp:inline distT="0" distB="0" distL="0" distR="0" wp14:anchorId="61E85AC2" wp14:editId="29EEA031">
            <wp:extent cx="1488558" cy="1396824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maseno5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391" cy="14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44B" w:rsidSect="00131F3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360" w:right="360" w:bottom="360" w:left="360" w:header="720" w:footer="720" w:gutter="0"/>
      <w:pgBorders w:offsetFrom="page">
        <w:top w:val="double" w:sz="4" w:space="15" w:color="auto"/>
        <w:left w:val="double" w:sz="4" w:space="15" w:color="auto"/>
        <w:bottom w:val="double" w:sz="4" w:space="15" w:color="auto"/>
        <w:right w:val="double" w:sz="4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100" w:rsidRDefault="00007100" w:rsidP="007721A7">
      <w:r>
        <w:separator/>
      </w:r>
    </w:p>
  </w:endnote>
  <w:endnote w:type="continuationSeparator" w:id="0">
    <w:p w:rsidR="00007100" w:rsidRDefault="00007100" w:rsidP="00772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F31" w:rsidRDefault="00131F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F31" w:rsidRDefault="00131F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F31" w:rsidRDefault="00131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100" w:rsidRDefault="00007100" w:rsidP="007721A7">
      <w:r>
        <w:separator/>
      </w:r>
    </w:p>
  </w:footnote>
  <w:footnote w:type="continuationSeparator" w:id="0">
    <w:p w:rsidR="00007100" w:rsidRDefault="00007100" w:rsidP="007721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F31" w:rsidRDefault="00131F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791768" o:spid="_x0000_s2050" type="#_x0000_t136" style="position:absolute;margin-left:0;margin-top:0;width:631.65pt;height:180.45pt;rotation:315;z-index:-251653120;mso-position-horizontal:center;mso-position-horizontal-relative:margin;mso-position-vertical:center;mso-position-vertical-relative:margin" o:allowincell="f" fillcolor="#1f3763 [1604]" stroked="f">
          <v:fill opacity=".5"/>
          <v:textpath style="font-family:&quot;Algerian&quot;;font-size:1pt" string="Masen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753" w:rsidRDefault="00131F31" w:rsidP="00131F31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791769" o:spid="_x0000_s2051" type="#_x0000_t136" style="position:absolute;left:0;text-align:left;margin-left:0;margin-top:0;width:636.2pt;height:180.45pt;rotation:315;z-index:-251651072;mso-position-horizontal:center;mso-position-horizontal-relative:margin;mso-position-vertical:center;mso-position-vertical-relative:margin" o:allowincell="f" fillcolor="#1f3763 [1604]" stroked="f">
          <v:fill opacity=".5"/>
          <v:textpath style="font-family:&quot;Algerian&quot;;font-size:1pt" string="Maseno"/>
        </v:shape>
      </w:pict>
    </w:r>
    <w:r w:rsidR="00BA3753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77" name="Group 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78" name="Group 17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79" name="Rectangle 17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82" name="Text Box 182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753" w:rsidRDefault="00BA375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31F3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77" o:spid="_x0000_s1033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M3GvpiiBQAAiB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 178" o:spid="_x0000_s1034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<v:rect id="Rectangle 179" o:spid="_x0000_s1035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n8S8UA&#10;AADcAAAADwAAAGRycy9kb3ducmV2LnhtbERP22rCQBB9F/yHZQp9KbpRvDV1FWkRFIvgpfg6ZMck&#10;mJ1Ns6tGv94tFHybw7nOeFqbQlyocrllBZ12BII4sTrnVMF+N2+NQDiPrLGwTApu5GA6aTbGGGt7&#10;5Q1dtj4VIYRdjAoy78tYSpdkZNC1bUkcuKOtDPoAq1TqCq8h3BSyG0UDaTDn0JBhSZ8ZJaft2Sj4&#10;7Y14uV91B9/+eLjfDz9vu/7XWqnXl3r2AcJT7Z/if/dCh/nDd/h7Jlw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fxLxQAAANwAAAAPAAAAAAAAAAAAAAAAAJgCAABkcnMv&#10;ZG93bnJldi54bWxQSwUGAAAAAAQABAD1AAAAigMAAAAA&#10;" fillcolor="white [3212]" stroked="f" strokeweight="1pt">
                  <v:fill opacity="0"/>
                </v:rect>
                <v:shape id="Rectangle 1" o:spid="_x0000_s1036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gGYsUA&#10;AADcAAAADwAAAGRycy9kb3ducmV2LnhtbESPQUsDQQyF70L/wxDBi9hZPdS6dlqKqOhBSqsHj2En&#10;7izdySw7sR3/vTkUekt4L+99WaxK7M2BxtwldnA7rcAQN8l33Dr4+ny5mYPJguyxT0wO/ijDajm5&#10;WGDt05G3dNhJazSEc40OgshQW5ubQBHzNA3Eqv2kMaLoOrbWj3jU8Njbu6qa2Ygda0PAgZ4CNfvd&#10;b3TQyOb+mWb8sPn+6N/31yW8SinOXV2W9SMYoSJn8+n6zSv+XPH1GZ3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AZixQAAANwAAAAPAAAAAAAAAAAAAAAAAJgCAABkcnMv&#10;ZG93bnJldi54bWxQSwUGAAAAAAQABAD1AAAAigMAAAAA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81" o:spid="_x0000_s1037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T+iMEA&#10;AADcAAAADwAAAGRycy9kb3ducmV2LnhtbERP32vCMBB+H/g/hBN8GTNV2CydUcZA8MkxKz4fzdkU&#10;m0tpYlP/eyMM9nYf389bb0fbioF63zhWsJhnIIgrpxuuFZzK3VsOwgdkja1jUnAnD9vN5GWNhXaR&#10;f2k4hlqkEPYFKjAhdIWUvjJk0c9dR5y4i+sthgT7WuoeYwq3rVxm2Ye02HBqMNjRt6HqerxZBa8d&#10;rfLycK7MdRjiu/6J9eUWlZpNx69PEIHG8C/+c+91mp8v4PlMuk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0/ojBAAAA3AAAAA8AAAAAAAAAAAAAAAAAmAIAAGRycy9kb3du&#10;cmV2LnhtbFBLBQYAAAAABAAEAPUAAACGAw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2" o:spid="_x0000_s1038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FIcIA&#10;AADcAAAADwAAAGRycy9kb3ducmV2LnhtbERPTUvDQBC9C/0PyxS82U1TsSV2W4ogeNCDrYjHYXea&#10;hGZnQ2Zso7/eFQRv83ifs96OsTNnGqRN7GA+K8AQ+xRarh28HR5vVmBEkQN2icnBFwlsN5OrNVYh&#10;XfiVznutTQ5hqdBBo9pX1opvKKLMUk+cuWMaImqGQ23DgJccHjtbFsWdjdhybmiwp4eG/Gn/GR3c&#10;xueFFy2EPkr/vljKy3dYqnPX03F3D0Zp1H/xn/sp5Pmr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vUUhwgAAANwAAAAPAAAAAAAAAAAAAAAAAJgCAABkcnMvZG93&#10;bnJldi54bWxQSwUGAAAAAAQABAD1AAAAhwMAAAAA&#10;" filled="f" stroked="f" strokeweight=".5pt">
                <v:textbox inset=",7.2pt,,7.2pt">
                  <w:txbxContent>
                    <w:p w:rsidR="00BA3753" w:rsidRDefault="00BA375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31F3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Designed by Vincent </w:t>
    </w:r>
    <w:proofErr w:type="spellStart"/>
    <w:r>
      <w:t>Otiende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F31" w:rsidRDefault="00131F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791767" o:spid="_x0000_s2049" type="#_x0000_t136" style="position:absolute;margin-left:0;margin-top:0;width:631.65pt;height:180.45pt;rotation:315;z-index:-251655168;mso-position-horizontal:center;mso-position-horizontal-relative:margin;mso-position-vertical:center;mso-position-vertical-relative:margin" o:allowincell="f" fillcolor="#1f3763 [1604]" stroked="f">
          <v:fill opacity=".5"/>
          <v:textpath style="font-family:&quot;Algerian&quot;;font-size:1pt" string="Masen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8E"/>
    <w:rsid w:val="00007100"/>
    <w:rsid w:val="00007736"/>
    <w:rsid w:val="00131F31"/>
    <w:rsid w:val="001972DB"/>
    <w:rsid w:val="004E644B"/>
    <w:rsid w:val="00502F85"/>
    <w:rsid w:val="0064717B"/>
    <w:rsid w:val="007721A7"/>
    <w:rsid w:val="007B46E6"/>
    <w:rsid w:val="008A2E6C"/>
    <w:rsid w:val="008D4A8E"/>
    <w:rsid w:val="00942A89"/>
    <w:rsid w:val="00AC5CD1"/>
    <w:rsid w:val="00B17133"/>
    <w:rsid w:val="00BA3753"/>
    <w:rsid w:val="00ED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C175EEC-68CA-4212-B019-5771EA76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736"/>
    <w:rPr>
      <w:rFonts w:ascii="Times New Roman" w:eastAsia="Times New Roman" w:hAnsi="Times New Roman"/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1A7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772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1A7"/>
    <w:rPr>
      <w:rFonts w:ascii="Times New Roman" w:eastAsia="Times New Roman" w:hAnsi="Times New Roman"/>
      <w:color w:val="212120"/>
      <w:kern w:val="28"/>
    </w:rPr>
  </w:style>
  <w:style w:type="character" w:customStyle="1" w:styleId="wixui-rich-texttext">
    <w:name w:val="wixui-rich-text__text"/>
    <w:basedOn w:val="DefaultParagraphFont"/>
    <w:rsid w:val="008D4A8E"/>
  </w:style>
  <w:style w:type="character" w:customStyle="1" w:styleId="color15">
    <w:name w:val="color_15"/>
    <w:basedOn w:val="DefaultParagraphFont"/>
    <w:rsid w:val="008D4A8E"/>
  </w:style>
  <w:style w:type="character" w:styleId="Hyperlink">
    <w:name w:val="Hyperlink"/>
    <w:basedOn w:val="DefaultParagraphFont"/>
    <w:uiPriority w:val="99"/>
    <w:semiHidden/>
    <w:unhideWhenUsed/>
    <w:rsid w:val="008A2E6C"/>
    <w:rPr>
      <w:color w:val="0000FF"/>
      <w:u w:val="single"/>
    </w:rPr>
  </w:style>
  <w:style w:type="character" w:customStyle="1" w:styleId="cite-bracket">
    <w:name w:val="cite-bracket"/>
    <w:basedOn w:val="DefaultParagraphFont"/>
    <w:rsid w:val="008A2E6C"/>
  </w:style>
  <w:style w:type="paragraph" w:styleId="NormalWeb">
    <w:name w:val="Normal (Web)"/>
    <w:basedOn w:val="Normal"/>
    <w:uiPriority w:val="99"/>
    <w:unhideWhenUsed/>
    <w:rsid w:val="00BA3753"/>
    <w:pPr>
      <w:spacing w:before="100" w:beforeAutospacing="1" w:after="100" w:afterAutospacing="1"/>
    </w:pPr>
    <w:rPr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1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ity" TargetMode="External"/><Relationship Id="rId13" Type="http://schemas.openxmlformats.org/officeDocument/2006/relationships/hyperlink" Target="https://en.wikipedia.org/wiki/University" TargetMode="External"/><Relationship Id="rId18" Type="http://schemas.openxmlformats.org/officeDocument/2006/relationships/image" Target="media/image1.jpe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4.jpeg"/><Relationship Id="rId7" Type="http://schemas.openxmlformats.org/officeDocument/2006/relationships/hyperlink" Target="https://maseno.ac.ke/" TargetMode="External"/><Relationship Id="rId12" Type="http://schemas.openxmlformats.org/officeDocument/2006/relationships/hyperlink" Target="https://en.wikipedia.org/wiki/Maseno_University" TargetMode="External"/><Relationship Id="rId17" Type="http://schemas.openxmlformats.org/officeDocument/2006/relationships/hyperlink" Target="https://en.wikipedia.org/wiki/Maseno_University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quator" TargetMode="External"/><Relationship Id="rId20" Type="http://schemas.openxmlformats.org/officeDocument/2006/relationships/image" Target="media/image3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aseno.ac.ke/" TargetMode="External"/><Relationship Id="rId11" Type="http://schemas.openxmlformats.org/officeDocument/2006/relationships/hyperlink" Target="https://en.wikipedia.org/wiki/Equator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Kisumu_County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en.wikipedia.org/wiki/Kisumu_County" TargetMode="External"/><Relationship Id="rId19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Maseno" TargetMode="External"/><Relationship Id="rId14" Type="http://schemas.openxmlformats.org/officeDocument/2006/relationships/hyperlink" Target="https://en.wikipedia.org/wiki/Maseno" TargetMode="External"/><Relationship Id="rId22" Type="http://schemas.openxmlformats.org/officeDocument/2006/relationships/image" Target="media/image5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Real%20estate%20fly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 estate flyer</Template>
  <TotalTime>50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2025-02-26T07:48:00Z</dcterms:created>
  <dcterms:modified xsi:type="dcterms:W3CDTF">2025-02-26T08:38:00Z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0x0101005F02E0EF7D44C04B9FA644DBFF45FF6A</vt:lpwstr>
  </property>
</Properties>
</file>